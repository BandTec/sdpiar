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4CF1AAE0" w:rsidR="00370E34" w:rsidRPr="004C56C6" w:rsidRDefault="005B48FB" w:rsidP="00E07423">
      <w:pPr>
        <w:pStyle w:val="NormalGrande"/>
      </w:pPr>
      <w:r>
        <w:t>ANDERSON, iSABELA, LEONARDO</w:t>
      </w:r>
      <w:bookmarkStart w:id="0" w:name="_GoBack"/>
      <w:bookmarkEnd w:id="0"/>
      <w:r>
        <w:t>, MAURICIO, WILLIAM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60E158B" w:rsidR="00DB04D5" w:rsidRPr="004C56C6" w:rsidRDefault="005B48FB" w:rsidP="00DB04D5">
      <w:pPr>
        <w:pStyle w:val="NormalGrande"/>
      </w:pPr>
      <w:r>
        <w:t>SISTEMA DE DETECÇÃO DE PRINCÍPIOS DE INCÊNDIO EM ÁREAS RURAIS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355D3DBA" w:rsidR="00A379BB" w:rsidRDefault="00A379BB" w:rsidP="00E07423">
      <w:pPr>
        <w:pStyle w:val="NormalGrande"/>
      </w:pPr>
    </w:p>
    <w:p w14:paraId="5515E64E" w14:textId="77777777" w:rsidR="005B48FB" w:rsidRPr="004C56C6" w:rsidRDefault="005B48F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1" w:name="_Toc124080441"/>
    <w:bookmarkStart w:id="2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3" w:name="_Toc121491440"/>
      <w:bookmarkStart w:id="4" w:name="_Toc124080445"/>
      <w:bookmarkEnd w:id="1"/>
      <w:bookmarkEnd w:id="2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C96CDA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5" w:name="_Toc512519587"/>
      <w:bookmarkEnd w:id="3"/>
      <w:bookmarkEnd w:id="4"/>
      <w:r>
        <w:lastRenderedPageBreak/>
        <w:t>VISÃO DO PROJETO</w:t>
      </w:r>
      <w:bookmarkEnd w:id="5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6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6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7" w:name="_Toc124080447"/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 xml:space="preserve">Mercado de </w:t>
      </w:r>
      <w:proofErr w:type="spellStart"/>
      <w:r w:rsidRPr="003F4E12">
        <w:t>IoT</w:t>
      </w:r>
      <w:proofErr w:type="spellEnd"/>
      <w:r w:rsidRPr="003F4E12">
        <w:t xml:space="preserve"> e números</w:t>
      </w:r>
      <w:r>
        <w:t xml:space="preserve">. Preocupações com sustentabilidade, controle de </w:t>
      </w:r>
      <w:proofErr w:type="gramStart"/>
      <w:r>
        <w:t>custos, etc.</w:t>
      </w:r>
      <w:proofErr w:type="gramEnd"/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3B7240CF" w14:textId="77777777" w:rsidR="00A53FEA" w:rsidRDefault="00A53FEA" w:rsidP="00A53FEA">
      <w: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8" w:name="_Toc512519591"/>
      <w:r w:rsidRPr="00192CAB">
        <w:rPr>
          <w:b/>
        </w:rPr>
        <w:t>objetivo da solução</w:t>
      </w:r>
      <w:bookmarkEnd w:id="8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9" w:name="_Toc512519592"/>
      <w:r w:rsidRPr="00192CAB">
        <w:rPr>
          <w:b/>
        </w:rPr>
        <w:t>diagrama da solução</w:t>
      </w:r>
      <w:bookmarkEnd w:id="9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C96CDA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C96CDA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02E9C" w14:textId="77777777" w:rsidR="00C96CDA" w:rsidRDefault="00C96CDA">
      <w:r>
        <w:separator/>
      </w:r>
    </w:p>
    <w:p w14:paraId="3CF90531" w14:textId="77777777" w:rsidR="00C96CDA" w:rsidRDefault="00C96CDA"/>
    <w:p w14:paraId="3848FFA5" w14:textId="77777777" w:rsidR="00C96CDA" w:rsidRDefault="00C96CDA"/>
    <w:p w14:paraId="6384246C" w14:textId="77777777" w:rsidR="00C96CDA" w:rsidRDefault="00C96CDA"/>
  </w:endnote>
  <w:endnote w:type="continuationSeparator" w:id="0">
    <w:p w14:paraId="52E9E0B1" w14:textId="77777777" w:rsidR="00C96CDA" w:rsidRDefault="00C96CDA">
      <w:r>
        <w:continuationSeparator/>
      </w:r>
    </w:p>
    <w:p w14:paraId="715DCBD3" w14:textId="77777777" w:rsidR="00C96CDA" w:rsidRDefault="00C96CDA"/>
    <w:p w14:paraId="36616293" w14:textId="77777777" w:rsidR="00C96CDA" w:rsidRDefault="00C96CDA"/>
    <w:p w14:paraId="510F843B" w14:textId="77777777" w:rsidR="00C96CDA" w:rsidRDefault="00C96C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2C4E8" w14:textId="77777777" w:rsidR="00C96CDA" w:rsidRDefault="00C96CDA">
      <w:r>
        <w:separator/>
      </w:r>
    </w:p>
    <w:p w14:paraId="4F58D0EC" w14:textId="77777777" w:rsidR="00C96CDA" w:rsidRDefault="00C96CDA"/>
    <w:p w14:paraId="1D53C301" w14:textId="77777777" w:rsidR="00C96CDA" w:rsidRDefault="00C96CDA"/>
    <w:p w14:paraId="316CCBF7" w14:textId="77777777" w:rsidR="00C96CDA" w:rsidRDefault="00C96CDA"/>
  </w:footnote>
  <w:footnote w:type="continuationSeparator" w:id="0">
    <w:p w14:paraId="75B4DD19" w14:textId="77777777" w:rsidR="00C96CDA" w:rsidRDefault="00C96CDA">
      <w:r>
        <w:continuationSeparator/>
      </w:r>
    </w:p>
    <w:p w14:paraId="36931134" w14:textId="77777777" w:rsidR="00C96CDA" w:rsidRDefault="00C96CDA"/>
    <w:p w14:paraId="4307BAF4" w14:textId="77777777" w:rsidR="00C96CDA" w:rsidRDefault="00C96CDA"/>
    <w:p w14:paraId="1A9BEBEC" w14:textId="77777777" w:rsidR="00C96CDA" w:rsidRDefault="00C96C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93C" w14:textId="77777777" w:rsidR="00555AE7" w:rsidRDefault="0060123F" w:rsidP="008828E4">
    <w:pPr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A78417" wp14:editId="62E8C33F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6CDA">
      <w:rPr>
        <w:noProof/>
      </w:rPr>
      <w:pict w14:anchorId="78B2C1E4">
        <v:rect id="Retângulo 2" o:spid="_x0000_s2072" style="position:absolute;left:0;text-align:left;margin-left:-64pt;margin-top:-13pt;width:129.95pt;height:35.5pt;z-index:251661824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0 0" filled="f" fillcolor="#a5d5e2 [1624]" stroked="f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 style="mso-next-textbox:#Retângulo 2;mso-fit-shape-to-text:t">
            <w:txbxContent>
              <w:p w14:paraId="573A754C" w14:textId="1486072F" w:rsidR="0060123F" w:rsidRPr="00956C75" w:rsidRDefault="005B48FB" w:rsidP="0060123F">
                <w:pPr>
                  <w:spacing w:line="240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A92A527" wp14:editId="5FB76F15">
                      <wp:extent cx="590550" cy="590550"/>
                      <wp:effectExtent l="0" t="0" r="0" b="0"/>
                      <wp:docPr id="6" name="Image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0550" cy="59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C96CDA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C96CDA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C96CDA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C96CDA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C96CDA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8F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6CD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B7FCB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footer" Target="foot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2B4CA-0872-4DCC-93CB-665CE43E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72</TotalTime>
  <Pages>13</Pages>
  <Words>1071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Leonardo Cavalcanti</cp:lastModifiedBy>
  <cp:revision>42</cp:revision>
  <cp:lastPrinted>2009-11-04T00:12:00Z</cp:lastPrinted>
  <dcterms:created xsi:type="dcterms:W3CDTF">2017-11-20T21:48:00Z</dcterms:created>
  <dcterms:modified xsi:type="dcterms:W3CDTF">2019-05-30T05:56:00Z</dcterms:modified>
</cp:coreProperties>
</file>